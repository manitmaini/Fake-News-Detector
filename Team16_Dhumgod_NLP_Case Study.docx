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0FE3" w14:textId="2E44FAB2" w:rsidR="00E81978" w:rsidRPr="00567820" w:rsidRDefault="00C15FBE">
      <w:pPr>
        <w:pStyle w:val="Title"/>
        <w:rPr>
          <w:sz w:val="32"/>
          <w:szCs w:val="32"/>
        </w:rPr>
      </w:pPr>
      <w:sdt>
        <w:sdtPr>
          <w:rPr>
            <w:sz w:val="48"/>
            <w:szCs w:val="48"/>
          </w:rPr>
          <w:alias w:val="Title:"/>
          <w:tag w:val="Title:"/>
          <w:id w:val="726351117"/>
          <w:placeholder>
            <w:docPart w:val="D20C74A6A29240329D3D2AB965B265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E371C">
            <w:rPr>
              <w:sz w:val="48"/>
              <w:szCs w:val="48"/>
            </w:rPr>
            <w:t>Fake News Detection</w:t>
          </w:r>
        </w:sdtContent>
      </w:sdt>
    </w:p>
    <w:p w14:paraId="59275533" w14:textId="72751662" w:rsidR="00B823AA" w:rsidRPr="0094255A" w:rsidRDefault="0094255A" w:rsidP="0094255A">
      <w:pPr>
        <w:pStyle w:val="Title2"/>
        <w:spacing w:line="360" w:lineRule="auto"/>
        <w:contextualSpacing/>
        <w:rPr>
          <w:sz w:val="22"/>
          <w:szCs w:val="22"/>
        </w:rPr>
      </w:pPr>
      <w:r w:rsidRPr="0094255A">
        <w:rPr>
          <w:sz w:val="22"/>
          <w:szCs w:val="22"/>
        </w:rPr>
        <w:t>Aditya Sampath – CB.</w:t>
      </w:r>
      <w:proofErr w:type="gramStart"/>
      <w:r w:rsidRPr="0094255A">
        <w:rPr>
          <w:sz w:val="22"/>
          <w:szCs w:val="22"/>
        </w:rPr>
        <w:t>EN.U</w:t>
      </w:r>
      <w:proofErr w:type="gramEnd"/>
      <w:r w:rsidRPr="0094255A">
        <w:rPr>
          <w:sz w:val="22"/>
          <w:szCs w:val="22"/>
        </w:rPr>
        <w:t>4ELC19004</w:t>
      </w:r>
    </w:p>
    <w:p w14:paraId="2D279E7C" w14:textId="07C0895E" w:rsidR="0094255A" w:rsidRPr="0094255A" w:rsidRDefault="0094255A" w:rsidP="0094255A">
      <w:pPr>
        <w:pStyle w:val="Title2"/>
        <w:spacing w:line="360" w:lineRule="auto"/>
        <w:contextualSpacing/>
        <w:rPr>
          <w:sz w:val="22"/>
          <w:szCs w:val="22"/>
        </w:rPr>
      </w:pPr>
      <w:proofErr w:type="spellStart"/>
      <w:r w:rsidRPr="0094255A">
        <w:rPr>
          <w:sz w:val="22"/>
          <w:szCs w:val="22"/>
        </w:rPr>
        <w:t>Manit</w:t>
      </w:r>
      <w:proofErr w:type="spellEnd"/>
      <w:r w:rsidRPr="0094255A">
        <w:rPr>
          <w:sz w:val="22"/>
          <w:szCs w:val="22"/>
        </w:rPr>
        <w:t xml:space="preserve"> Maini – CB.</w:t>
      </w:r>
      <w:proofErr w:type="gramStart"/>
      <w:r w:rsidRPr="0094255A">
        <w:rPr>
          <w:sz w:val="22"/>
          <w:szCs w:val="22"/>
        </w:rPr>
        <w:t>EN.U</w:t>
      </w:r>
      <w:proofErr w:type="gramEnd"/>
      <w:r w:rsidRPr="0094255A">
        <w:rPr>
          <w:sz w:val="22"/>
          <w:szCs w:val="22"/>
        </w:rPr>
        <w:t>4ELC19029</w:t>
      </w:r>
    </w:p>
    <w:p w14:paraId="7F15A565" w14:textId="1608FC04" w:rsidR="0094255A" w:rsidRPr="0094255A" w:rsidRDefault="0094255A" w:rsidP="0094255A">
      <w:pPr>
        <w:pStyle w:val="Title2"/>
        <w:spacing w:line="360" w:lineRule="auto"/>
        <w:contextualSpacing/>
        <w:rPr>
          <w:sz w:val="22"/>
          <w:szCs w:val="22"/>
        </w:rPr>
      </w:pPr>
      <w:proofErr w:type="spellStart"/>
      <w:r w:rsidRPr="0094255A">
        <w:rPr>
          <w:sz w:val="22"/>
          <w:szCs w:val="22"/>
        </w:rPr>
        <w:t>Pradhumna</w:t>
      </w:r>
      <w:proofErr w:type="spellEnd"/>
      <w:r w:rsidRPr="0094255A">
        <w:rPr>
          <w:sz w:val="22"/>
          <w:szCs w:val="22"/>
        </w:rPr>
        <w:t xml:space="preserve"> Guruprasad – CB.</w:t>
      </w:r>
      <w:proofErr w:type="gramStart"/>
      <w:r w:rsidRPr="0094255A">
        <w:rPr>
          <w:sz w:val="22"/>
          <w:szCs w:val="22"/>
        </w:rPr>
        <w:t>EN.U</w:t>
      </w:r>
      <w:proofErr w:type="gramEnd"/>
      <w:r w:rsidRPr="0094255A">
        <w:rPr>
          <w:sz w:val="22"/>
          <w:szCs w:val="22"/>
        </w:rPr>
        <w:t>4ELC19036</w:t>
      </w:r>
    </w:p>
    <w:p w14:paraId="27F7990D" w14:textId="2B6440EF" w:rsidR="0094255A" w:rsidRPr="0094255A" w:rsidRDefault="0094255A" w:rsidP="0094255A">
      <w:pPr>
        <w:pStyle w:val="Title2"/>
        <w:spacing w:line="360" w:lineRule="auto"/>
        <w:contextualSpacing/>
        <w:rPr>
          <w:sz w:val="22"/>
          <w:szCs w:val="22"/>
        </w:rPr>
      </w:pPr>
      <w:r w:rsidRPr="0094255A">
        <w:rPr>
          <w:sz w:val="22"/>
          <w:szCs w:val="22"/>
        </w:rPr>
        <w:t>Shreyas Nagesh – CB.</w:t>
      </w:r>
      <w:proofErr w:type="gramStart"/>
      <w:r w:rsidRPr="0094255A">
        <w:rPr>
          <w:sz w:val="22"/>
          <w:szCs w:val="22"/>
        </w:rPr>
        <w:t>EN.U</w:t>
      </w:r>
      <w:proofErr w:type="gramEnd"/>
      <w:r w:rsidRPr="0094255A">
        <w:rPr>
          <w:sz w:val="22"/>
          <w:szCs w:val="22"/>
        </w:rPr>
        <w:t>4ELC19052</w:t>
      </w:r>
    </w:p>
    <w:p w14:paraId="54FC6848" w14:textId="258C53C1" w:rsidR="00E81978" w:rsidRPr="00567820" w:rsidRDefault="0094255A" w:rsidP="00B823AA">
      <w:pPr>
        <w:pStyle w:val="Title2"/>
        <w:rPr>
          <w:b/>
          <w:bCs/>
          <w:sz w:val="28"/>
          <w:szCs w:val="28"/>
        </w:rPr>
      </w:pPr>
      <w:r w:rsidRPr="00567820">
        <w:rPr>
          <w:b/>
          <w:bCs/>
          <w:sz w:val="28"/>
          <w:szCs w:val="28"/>
        </w:rPr>
        <w:t>Amrita Vishwa Vidyapeetham, Coimbatore</w:t>
      </w:r>
    </w:p>
    <w:p w14:paraId="22410CAB" w14:textId="268B27D7" w:rsidR="00E81978" w:rsidRDefault="00E81978" w:rsidP="00B823AA">
      <w:pPr>
        <w:pStyle w:val="Title2"/>
      </w:pPr>
    </w:p>
    <w:sdt>
      <w:sdtPr>
        <w:alias w:val="Abstract:"/>
        <w:tag w:val="Abstract:"/>
        <w:id w:val="202146031"/>
        <w:placeholder>
          <w:docPart w:val="71431C6E0C1048469503B6C1D54AD2E4"/>
        </w:placeholder>
        <w:temporary/>
        <w:showingPlcHdr/>
        <w15:appearance w15:val="hidden"/>
      </w:sdtPr>
      <w:sdtContent>
        <w:p w14:paraId="348FD091" w14:textId="77777777" w:rsidR="00E81978" w:rsidRDefault="005D3A03">
          <w:pPr>
            <w:pStyle w:val="SectionTitle"/>
          </w:pPr>
          <w:r w:rsidRPr="00F762A7">
            <w:rPr>
              <w:b/>
              <w:bCs/>
            </w:rPr>
            <w:t>Abstract</w:t>
          </w:r>
        </w:p>
      </w:sdtContent>
    </w:sdt>
    <w:p w14:paraId="0C41195B" w14:textId="52AF6316" w:rsidR="00E81978" w:rsidRDefault="00BE371C" w:rsidP="00EB2FA0">
      <w:pPr>
        <w:pStyle w:val="NoSpacing"/>
        <w:jc w:val="both"/>
      </w:pPr>
      <w:r w:rsidRPr="00BE371C">
        <w:rPr>
          <w:rFonts w:eastAsiaTheme="minorHAnsi"/>
          <w:lang w:eastAsia="en-US"/>
        </w:rPr>
        <w:t xml:space="preserve">News tweets that report what is happening have become an important real-time information source. Incidents happening in different corners of the globe are first reported by individuals on the ground than the media houses. This is where the issue arises. We cannot be sure how many of these tweets are true and how many are fake. This project proposes to use Semantic Role Labelling (SRL) </w:t>
      </w:r>
      <w:r>
        <w:rPr>
          <w:rFonts w:eastAsiaTheme="minorHAnsi"/>
          <w:lang w:eastAsia="en-US"/>
        </w:rPr>
        <w:t xml:space="preserve">and </w:t>
      </w:r>
      <w:r w:rsidR="00B16D3B">
        <w:rPr>
          <w:rFonts w:eastAsiaTheme="minorHAnsi"/>
          <w:lang w:eastAsia="en-US"/>
        </w:rPr>
        <w:t>machine learning models</w:t>
      </w:r>
      <w:r>
        <w:rPr>
          <w:rFonts w:eastAsiaTheme="minorHAnsi"/>
          <w:lang w:eastAsia="en-US"/>
        </w:rPr>
        <w:t xml:space="preserve"> </w:t>
      </w:r>
      <w:r w:rsidRPr="00BE371C">
        <w:rPr>
          <w:rFonts w:eastAsiaTheme="minorHAnsi"/>
          <w:lang w:eastAsia="en-US"/>
        </w:rPr>
        <w:t xml:space="preserve">to help classify and categorize </w:t>
      </w:r>
      <w:r>
        <w:rPr>
          <w:rFonts w:eastAsiaTheme="minorHAnsi"/>
          <w:lang w:eastAsia="en-US"/>
        </w:rPr>
        <w:t>news articles</w:t>
      </w:r>
      <w:r w:rsidRPr="00BE371C">
        <w:rPr>
          <w:rFonts w:eastAsiaTheme="minorHAnsi"/>
          <w:lang w:eastAsia="en-US"/>
        </w:rPr>
        <w:t xml:space="preserve"> based on whether they are true or not.</w:t>
      </w:r>
      <w:r w:rsidR="00A70C2F">
        <w:rPr>
          <w:rFonts w:eastAsiaTheme="minorHAnsi"/>
          <w:lang w:eastAsia="en-US"/>
        </w:rPr>
        <w:t xml:space="preserve"> A comparative study is done </w:t>
      </w:r>
      <w:r w:rsidR="0031179C">
        <w:rPr>
          <w:rFonts w:eastAsiaTheme="minorHAnsi"/>
          <w:lang w:eastAsia="en-US"/>
        </w:rPr>
        <w:t xml:space="preserve">between </w:t>
      </w:r>
      <w:r w:rsidR="00AA2275">
        <w:rPr>
          <w:rFonts w:eastAsiaTheme="minorHAnsi"/>
          <w:lang w:eastAsia="en-US"/>
        </w:rPr>
        <w:t>different machine learning and deep learning models to see which works best for the case of predicting fake news.</w:t>
      </w:r>
    </w:p>
    <w:p w14:paraId="30700ACF" w14:textId="1848F605" w:rsidR="00E81978" w:rsidRPr="00BE371C" w:rsidRDefault="00C15FBE">
      <w:pPr>
        <w:pStyle w:val="SectionTitle"/>
        <w:rPr>
          <w:b/>
          <w:bCs/>
        </w:rPr>
      </w:pPr>
      <w:sdt>
        <w:sdtPr>
          <w:rPr>
            <w:b/>
            <w:bCs/>
          </w:rPr>
          <w:alias w:val="Section title:"/>
          <w:tag w:val="Section title:"/>
          <w:id w:val="984196707"/>
          <w:placeholder>
            <w:docPart w:val="D003A8665A1E4C8390B5C5697D777D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E371C">
            <w:rPr>
              <w:b/>
              <w:bCs/>
            </w:rPr>
            <w:t>Fake News Detection</w:t>
          </w:r>
        </w:sdtContent>
      </w:sdt>
    </w:p>
    <w:p w14:paraId="555B63F7" w14:textId="5F8A1FAB" w:rsidR="0089632B" w:rsidRDefault="00A30B94" w:rsidP="0089632B">
      <w:pPr>
        <w:jc w:val="both"/>
        <w:rPr>
          <w:rFonts w:eastAsiaTheme="minorHAnsi"/>
          <w:kern w:val="0"/>
          <w:lang w:eastAsia="en-US"/>
        </w:rPr>
      </w:pPr>
      <w:r w:rsidRPr="00A30B94">
        <w:rPr>
          <w:rFonts w:eastAsiaTheme="minorHAnsi"/>
          <w:kern w:val="0"/>
          <w:lang w:eastAsia="en-US"/>
        </w:rPr>
        <w:t xml:space="preserve">Fake news is becoming more prevalent in today's political scene. </w:t>
      </w:r>
      <w:r w:rsidR="00F05533">
        <w:rPr>
          <w:rFonts w:eastAsiaTheme="minorHAnsi"/>
          <w:kern w:val="0"/>
          <w:lang w:eastAsia="en-US"/>
        </w:rPr>
        <w:t xml:space="preserve">This issue needs to be fixed </w:t>
      </w:r>
      <w:r w:rsidR="008C3A33">
        <w:rPr>
          <w:rFonts w:eastAsiaTheme="minorHAnsi"/>
          <w:kern w:val="0"/>
          <w:lang w:eastAsia="en-US"/>
        </w:rPr>
        <w:t xml:space="preserve">more than ever </w:t>
      </w:r>
      <w:r w:rsidR="00A1671B">
        <w:rPr>
          <w:rFonts w:eastAsiaTheme="minorHAnsi"/>
          <w:kern w:val="0"/>
          <w:lang w:eastAsia="en-US"/>
        </w:rPr>
        <w:t xml:space="preserve">due to the </w:t>
      </w:r>
      <w:r w:rsidR="00E57C20">
        <w:rPr>
          <w:rFonts w:eastAsiaTheme="minorHAnsi"/>
          <w:kern w:val="0"/>
          <w:lang w:eastAsia="en-US"/>
        </w:rPr>
        <w:t>increasing reliance of people of digital media</w:t>
      </w:r>
      <w:r w:rsidR="00B21EDA">
        <w:rPr>
          <w:rFonts w:eastAsiaTheme="minorHAnsi"/>
          <w:kern w:val="0"/>
          <w:lang w:eastAsia="en-US"/>
        </w:rPr>
        <w:t>. News is thrown around so lightly that it is hard to distinguish between real and fake.</w:t>
      </w:r>
      <w:r w:rsidR="00703539">
        <w:rPr>
          <w:rFonts w:eastAsiaTheme="minorHAnsi"/>
          <w:kern w:val="0"/>
          <w:lang w:eastAsia="en-US"/>
        </w:rPr>
        <w:t xml:space="preserve"> </w:t>
      </w:r>
      <w:r w:rsidR="00863D8B">
        <w:rPr>
          <w:rFonts w:eastAsiaTheme="minorHAnsi"/>
          <w:kern w:val="0"/>
          <w:lang w:eastAsia="en-US"/>
        </w:rPr>
        <w:t>T</w:t>
      </w:r>
      <w:r w:rsidR="00A65282">
        <w:rPr>
          <w:rFonts w:eastAsiaTheme="minorHAnsi"/>
          <w:kern w:val="0"/>
          <w:lang w:eastAsia="en-US"/>
        </w:rPr>
        <w:t xml:space="preserve">his </w:t>
      </w:r>
      <w:r w:rsidR="004F3A75">
        <w:rPr>
          <w:rFonts w:eastAsiaTheme="minorHAnsi"/>
          <w:kern w:val="0"/>
          <w:lang w:eastAsia="en-US"/>
        </w:rPr>
        <w:t>experiment</w:t>
      </w:r>
      <w:r w:rsidR="00863D8B">
        <w:rPr>
          <w:rFonts w:eastAsiaTheme="minorHAnsi"/>
          <w:kern w:val="0"/>
          <w:lang w:eastAsia="en-US"/>
        </w:rPr>
        <w:t xml:space="preserve"> aims to </w:t>
      </w:r>
      <w:r w:rsidR="00E80F0E">
        <w:rPr>
          <w:rFonts w:eastAsiaTheme="minorHAnsi"/>
          <w:kern w:val="0"/>
          <w:lang w:eastAsia="en-US"/>
        </w:rPr>
        <w:t>establish a</w:t>
      </w:r>
      <w:r w:rsidR="000E7734">
        <w:rPr>
          <w:rFonts w:eastAsiaTheme="minorHAnsi"/>
          <w:kern w:val="0"/>
          <w:lang w:eastAsia="en-US"/>
        </w:rPr>
        <w:t xml:space="preserve">n end to end working </w:t>
      </w:r>
      <w:r w:rsidR="002F49C0">
        <w:rPr>
          <w:rFonts w:eastAsiaTheme="minorHAnsi"/>
          <w:kern w:val="0"/>
          <w:lang w:eastAsia="en-US"/>
        </w:rPr>
        <w:t>application to detect whether the news is real or fake.</w:t>
      </w:r>
      <w:r w:rsidR="006A1681">
        <w:rPr>
          <w:rFonts w:eastAsiaTheme="minorHAnsi"/>
          <w:kern w:val="0"/>
          <w:lang w:eastAsia="en-US"/>
        </w:rPr>
        <w:t xml:space="preserve"> To train </w:t>
      </w:r>
      <w:r w:rsidR="00753B75">
        <w:rPr>
          <w:rFonts w:eastAsiaTheme="minorHAnsi"/>
          <w:kern w:val="0"/>
          <w:lang w:eastAsia="en-US"/>
        </w:rPr>
        <w:t xml:space="preserve">the model, </w:t>
      </w:r>
      <w:r w:rsidR="004F3A75">
        <w:rPr>
          <w:rFonts w:eastAsiaTheme="minorHAnsi"/>
          <w:kern w:val="0"/>
          <w:lang w:eastAsia="en-US"/>
        </w:rPr>
        <w:t>a</w:t>
      </w:r>
      <w:r w:rsidR="004A21F7">
        <w:rPr>
          <w:rFonts w:eastAsiaTheme="minorHAnsi"/>
          <w:kern w:val="0"/>
          <w:lang w:eastAsia="en-US"/>
        </w:rPr>
        <w:t xml:space="preserve"> dataset</w:t>
      </w:r>
      <w:r w:rsidR="004F3A75">
        <w:rPr>
          <w:rFonts w:eastAsiaTheme="minorHAnsi"/>
          <w:kern w:val="0"/>
          <w:lang w:eastAsia="en-US"/>
        </w:rPr>
        <w:t xml:space="preserve"> with labels denoting whether </w:t>
      </w:r>
      <w:r w:rsidR="000D5D6F">
        <w:rPr>
          <w:rFonts w:eastAsiaTheme="minorHAnsi"/>
          <w:kern w:val="0"/>
          <w:lang w:eastAsia="en-US"/>
        </w:rPr>
        <w:t>a piece of news</w:t>
      </w:r>
      <w:r w:rsidR="004F3A75">
        <w:rPr>
          <w:rFonts w:eastAsiaTheme="minorHAnsi"/>
          <w:kern w:val="0"/>
          <w:lang w:eastAsia="en-US"/>
        </w:rPr>
        <w:t xml:space="preserve"> is </w:t>
      </w:r>
      <w:r w:rsidR="009D16BE">
        <w:rPr>
          <w:rFonts w:eastAsiaTheme="minorHAnsi"/>
          <w:kern w:val="0"/>
          <w:lang w:eastAsia="en-US"/>
        </w:rPr>
        <w:t>true,</w:t>
      </w:r>
      <w:r w:rsidR="004F3A75">
        <w:rPr>
          <w:rFonts w:eastAsiaTheme="minorHAnsi"/>
          <w:kern w:val="0"/>
          <w:lang w:eastAsia="en-US"/>
        </w:rPr>
        <w:t xml:space="preserve"> or fake is collected. </w:t>
      </w:r>
      <w:r w:rsidR="00753B75">
        <w:rPr>
          <w:rFonts w:eastAsiaTheme="minorHAnsi"/>
          <w:kern w:val="0"/>
          <w:lang w:eastAsia="en-US"/>
        </w:rPr>
        <w:t xml:space="preserve">The data is then cleaned and given to the model. </w:t>
      </w:r>
      <w:r w:rsidR="00750D9B">
        <w:rPr>
          <w:rFonts w:eastAsiaTheme="minorHAnsi"/>
          <w:kern w:val="0"/>
          <w:lang w:eastAsia="en-US"/>
        </w:rPr>
        <w:t xml:space="preserve"> </w:t>
      </w:r>
    </w:p>
    <w:p w14:paraId="4661AEEC" w14:textId="77777777" w:rsidR="0089632B" w:rsidRDefault="0089632B" w:rsidP="0089632B">
      <w:pPr>
        <w:jc w:val="both"/>
        <w:rPr>
          <w:rFonts w:eastAsiaTheme="minorHAnsi"/>
          <w:kern w:val="0"/>
          <w:lang w:eastAsia="en-US"/>
        </w:rPr>
      </w:pPr>
    </w:p>
    <w:p w14:paraId="2E16E07C" w14:textId="1E6CB48B" w:rsidR="00E81978" w:rsidRPr="0089632B" w:rsidRDefault="00BE371C" w:rsidP="0089632B">
      <w:pPr>
        <w:jc w:val="center"/>
        <w:rPr>
          <w:b/>
          <w:bCs/>
        </w:rPr>
      </w:pPr>
      <w:r w:rsidRPr="0089632B">
        <w:rPr>
          <w:b/>
          <w:bCs/>
        </w:rPr>
        <w:t>Methodology</w:t>
      </w:r>
    </w:p>
    <w:p w14:paraId="3EAEC226" w14:textId="52B1394C" w:rsidR="00E81978" w:rsidRDefault="001E029A" w:rsidP="00EB2FA0">
      <w:pPr>
        <w:jc w:val="both"/>
        <w:rPr>
          <w:kern w:val="0"/>
          <w:lang w:eastAsia="en-US"/>
        </w:rPr>
      </w:pPr>
      <w:r w:rsidRPr="2F095632">
        <w:rPr>
          <w:kern w:val="0"/>
          <w:lang w:eastAsia="en-US"/>
        </w:rPr>
        <w:t>A</w:t>
      </w:r>
      <w:r w:rsidR="00A30B94" w:rsidRPr="2F095632">
        <w:rPr>
          <w:kern w:val="0"/>
          <w:lang w:eastAsia="en-US"/>
        </w:rPr>
        <w:t xml:space="preserve"> labelled dataset of tweets in English</w:t>
      </w:r>
      <w:r w:rsidRPr="2F095632">
        <w:rPr>
          <w:kern w:val="0"/>
          <w:lang w:eastAsia="en-US"/>
        </w:rPr>
        <w:t xml:space="preserve"> consisting of true and fake news</w:t>
      </w:r>
      <w:r w:rsidR="00524138" w:rsidRPr="2F095632">
        <w:rPr>
          <w:kern w:val="0"/>
          <w:lang w:eastAsia="en-US"/>
        </w:rPr>
        <w:t xml:space="preserve"> was collected.</w:t>
      </w:r>
      <w:r w:rsidR="00A30B94" w:rsidRPr="2F095632">
        <w:rPr>
          <w:kern w:val="0"/>
          <w:lang w:eastAsia="en-US"/>
        </w:rPr>
        <w:t xml:space="preserve"> As we can’t directly use this data in our ML model, we first preprocess the text so that it makes more sense to the algorithm. </w:t>
      </w:r>
      <w:r w:rsidR="00905264" w:rsidRPr="2F095632">
        <w:rPr>
          <w:kern w:val="0"/>
          <w:lang w:eastAsia="en-US"/>
        </w:rPr>
        <w:t>To make sense of</w:t>
      </w:r>
      <w:r w:rsidR="00155504" w:rsidRPr="2F095632">
        <w:rPr>
          <w:kern w:val="0"/>
          <w:lang w:eastAsia="en-US"/>
        </w:rPr>
        <w:t xml:space="preserve"> a sent</w:t>
      </w:r>
      <w:r w:rsidR="00843418" w:rsidRPr="2F095632">
        <w:rPr>
          <w:kern w:val="0"/>
          <w:lang w:eastAsia="en-US"/>
        </w:rPr>
        <w:t>ence</w:t>
      </w:r>
      <w:r w:rsidR="00820848" w:rsidRPr="2F095632">
        <w:rPr>
          <w:kern w:val="0"/>
          <w:lang w:eastAsia="en-US"/>
        </w:rPr>
        <w:t>, it must first be separated into</w:t>
      </w:r>
      <w:r w:rsidR="009633E4" w:rsidRPr="2F095632">
        <w:rPr>
          <w:kern w:val="0"/>
          <w:lang w:eastAsia="en-US"/>
        </w:rPr>
        <w:t xml:space="preserve"> its constituent words</w:t>
      </w:r>
      <w:r w:rsidR="00E01AF0" w:rsidRPr="2F095632">
        <w:rPr>
          <w:kern w:val="0"/>
          <w:lang w:eastAsia="en-US"/>
        </w:rPr>
        <w:t xml:space="preserve">. So, </w:t>
      </w:r>
      <w:r w:rsidR="00A30B94" w:rsidRPr="2F095632">
        <w:rPr>
          <w:kern w:val="0"/>
          <w:lang w:eastAsia="en-US"/>
        </w:rPr>
        <w:t xml:space="preserve">tokenization </w:t>
      </w:r>
      <w:r w:rsidR="00E01AF0" w:rsidRPr="2F095632">
        <w:rPr>
          <w:kern w:val="0"/>
          <w:lang w:eastAsia="en-US"/>
        </w:rPr>
        <w:t xml:space="preserve">is </w:t>
      </w:r>
      <w:r w:rsidR="00A30B94" w:rsidRPr="2F095632">
        <w:rPr>
          <w:kern w:val="0"/>
          <w:lang w:eastAsia="en-US"/>
        </w:rPr>
        <w:t>done</w:t>
      </w:r>
      <w:r w:rsidR="00135733" w:rsidRPr="2F095632">
        <w:rPr>
          <w:kern w:val="0"/>
          <w:lang w:eastAsia="en-US"/>
        </w:rPr>
        <w:t xml:space="preserve"> first. </w:t>
      </w:r>
      <w:r w:rsidR="00D91FD9" w:rsidRPr="2F095632">
        <w:rPr>
          <w:kern w:val="0"/>
          <w:lang w:eastAsia="en-US"/>
        </w:rPr>
        <w:t xml:space="preserve">After this </w:t>
      </w:r>
      <w:r w:rsidR="002B236E" w:rsidRPr="2F095632">
        <w:rPr>
          <w:kern w:val="0"/>
          <w:lang w:eastAsia="en-US"/>
        </w:rPr>
        <w:t xml:space="preserve">we remove the </w:t>
      </w:r>
      <w:r w:rsidR="00AD741D" w:rsidRPr="2F095632">
        <w:rPr>
          <w:kern w:val="0"/>
          <w:lang w:eastAsia="en-US"/>
        </w:rPr>
        <w:t>stop words whi</w:t>
      </w:r>
      <w:r w:rsidR="00D86D51" w:rsidRPr="2F095632">
        <w:rPr>
          <w:kern w:val="0"/>
          <w:lang w:eastAsia="en-US"/>
        </w:rPr>
        <w:t>ch are words that don’t convey any meaning or add anything additional to the meaning of a sentence.</w:t>
      </w:r>
      <w:r w:rsidR="00A30B94" w:rsidRPr="2F095632">
        <w:rPr>
          <w:kern w:val="0"/>
          <w:lang w:eastAsia="en-US"/>
        </w:rPr>
        <w:t xml:space="preserve"> </w:t>
      </w:r>
      <w:r w:rsidR="00344BCD" w:rsidRPr="2F095632">
        <w:rPr>
          <w:kern w:val="0"/>
          <w:lang w:eastAsia="en-US"/>
        </w:rPr>
        <w:t xml:space="preserve">Since a single word can appear in many forms but ultimately conveys the same meaning, </w:t>
      </w:r>
      <w:r w:rsidR="00FB7CF4">
        <w:rPr>
          <w:kern w:val="0"/>
          <w:lang w:eastAsia="en-US"/>
        </w:rPr>
        <w:t>we need to strip the word down to its most basic form that conveys the same meaning</w:t>
      </w:r>
      <w:r w:rsidR="00CC0D1B" w:rsidRPr="2F095632">
        <w:rPr>
          <w:kern w:val="0"/>
          <w:lang w:eastAsia="en-US"/>
        </w:rPr>
        <w:t>.</w:t>
      </w:r>
      <w:r w:rsidR="00FB7CF4">
        <w:rPr>
          <w:kern w:val="0"/>
          <w:lang w:eastAsia="en-US"/>
        </w:rPr>
        <w:t xml:space="preserve"> This process is lemmati</w:t>
      </w:r>
      <w:r w:rsidR="00BA09C6">
        <w:rPr>
          <w:kern w:val="0"/>
          <w:lang w:eastAsia="en-US"/>
        </w:rPr>
        <w:t>za</w:t>
      </w:r>
      <w:r w:rsidR="00FB7CF4">
        <w:rPr>
          <w:kern w:val="0"/>
          <w:lang w:eastAsia="en-US"/>
        </w:rPr>
        <w:t>tion.</w:t>
      </w:r>
      <w:r w:rsidR="002478EE">
        <w:rPr>
          <w:kern w:val="0"/>
          <w:lang w:eastAsia="en-US"/>
        </w:rPr>
        <w:t xml:space="preserve"> It</w:t>
      </w:r>
      <w:r w:rsidR="00CC0D1B" w:rsidRPr="2F095632">
        <w:rPr>
          <w:kern w:val="0"/>
          <w:lang w:eastAsia="en-US"/>
        </w:rPr>
        <w:t xml:space="preserve"> helps</w:t>
      </w:r>
      <w:r w:rsidR="002478EE">
        <w:rPr>
          <w:kern w:val="0"/>
          <w:lang w:eastAsia="en-US"/>
        </w:rPr>
        <w:t xml:space="preserve"> to</w:t>
      </w:r>
      <w:r w:rsidR="00CC0D1B" w:rsidRPr="2F095632">
        <w:rPr>
          <w:kern w:val="0"/>
          <w:lang w:eastAsia="en-US"/>
        </w:rPr>
        <w:t xml:space="preserve"> normalize the different forms of words.</w:t>
      </w:r>
      <w:r w:rsidR="00FE59EE" w:rsidRPr="2F095632">
        <w:rPr>
          <w:kern w:val="0"/>
          <w:lang w:eastAsia="en-US"/>
        </w:rPr>
        <w:t xml:space="preserve"> </w:t>
      </w:r>
      <w:r w:rsidR="0097679F" w:rsidRPr="2F095632">
        <w:rPr>
          <w:kern w:val="0"/>
          <w:lang w:eastAsia="en-US"/>
        </w:rPr>
        <w:t xml:space="preserve">Once the data has been preprocessed it is put back into its sentence form but this time with </w:t>
      </w:r>
      <w:r w:rsidR="00CC0D1B" w:rsidRPr="2F095632">
        <w:rPr>
          <w:kern w:val="0"/>
          <w:lang w:eastAsia="en-US"/>
        </w:rPr>
        <w:t xml:space="preserve">the </w:t>
      </w:r>
      <w:r w:rsidR="0097679F" w:rsidRPr="2F095632">
        <w:rPr>
          <w:kern w:val="0"/>
          <w:lang w:eastAsia="en-US"/>
        </w:rPr>
        <w:t>lemmatized words. This data is split into train and test for the model to learn</w:t>
      </w:r>
      <w:r w:rsidR="005C146C" w:rsidRPr="2F095632">
        <w:rPr>
          <w:kern w:val="0"/>
          <w:lang w:eastAsia="en-US"/>
        </w:rPr>
        <w:t xml:space="preserve">. </w:t>
      </w:r>
      <w:r w:rsidR="001D1EEB" w:rsidRPr="2F095632">
        <w:rPr>
          <w:kern w:val="0"/>
          <w:lang w:eastAsia="en-US"/>
        </w:rPr>
        <w:t xml:space="preserve">The split ratio is </w:t>
      </w:r>
      <w:r w:rsidR="00505658" w:rsidRPr="2F095632">
        <w:rPr>
          <w:kern w:val="0"/>
          <w:lang w:eastAsia="en-US"/>
        </w:rPr>
        <w:t>80:20. 80</w:t>
      </w:r>
      <w:r w:rsidR="009323B5" w:rsidRPr="2F095632">
        <w:rPr>
          <w:kern w:val="0"/>
          <w:lang w:eastAsia="en-US"/>
        </w:rPr>
        <w:t>%</w:t>
      </w:r>
      <w:r w:rsidR="00505658" w:rsidRPr="2F095632">
        <w:rPr>
          <w:kern w:val="0"/>
          <w:lang w:eastAsia="en-US"/>
        </w:rPr>
        <w:t xml:space="preserve"> for </w:t>
      </w:r>
      <w:r w:rsidR="00C430B7" w:rsidRPr="2F095632">
        <w:rPr>
          <w:kern w:val="0"/>
          <w:lang w:eastAsia="en-US"/>
        </w:rPr>
        <w:t>training</w:t>
      </w:r>
      <w:r w:rsidR="009323B5" w:rsidRPr="2F095632">
        <w:rPr>
          <w:kern w:val="0"/>
          <w:lang w:eastAsia="en-US"/>
        </w:rPr>
        <w:t xml:space="preserve"> and 20</w:t>
      </w:r>
      <w:r w:rsidR="00C2243A" w:rsidRPr="2F095632">
        <w:rPr>
          <w:kern w:val="0"/>
          <w:lang w:eastAsia="en-US"/>
        </w:rPr>
        <w:t>%</w:t>
      </w:r>
      <w:r w:rsidR="0023424E">
        <w:rPr>
          <w:rFonts w:eastAsiaTheme="minorHAnsi"/>
          <w:kern w:val="0"/>
          <w:lang w:eastAsia="en-US"/>
        </w:rPr>
        <w:t xml:space="preserve"> for testing.</w:t>
      </w:r>
      <w:r w:rsidR="00352C2A">
        <w:rPr>
          <w:rFonts w:eastAsiaTheme="minorHAnsi"/>
          <w:kern w:val="0"/>
          <w:lang w:eastAsia="en-US"/>
        </w:rPr>
        <w:t xml:space="preserve"> </w:t>
      </w:r>
      <w:r w:rsidR="005F6121">
        <w:rPr>
          <w:rFonts w:eastAsiaTheme="minorHAnsi"/>
          <w:kern w:val="0"/>
          <w:lang w:eastAsia="en-US"/>
        </w:rPr>
        <w:t>After experimenting with different models like logistic regression and st</w:t>
      </w:r>
      <w:r w:rsidR="00E75E66">
        <w:rPr>
          <w:rFonts w:eastAsiaTheme="minorHAnsi"/>
          <w:kern w:val="0"/>
          <w:lang w:eastAsia="en-US"/>
        </w:rPr>
        <w:t>a</w:t>
      </w:r>
      <w:r w:rsidR="005F6121">
        <w:rPr>
          <w:rFonts w:eastAsiaTheme="minorHAnsi"/>
          <w:kern w:val="0"/>
          <w:lang w:eastAsia="en-US"/>
        </w:rPr>
        <w:t>ndardi</w:t>
      </w:r>
      <w:r w:rsidR="00E75E66">
        <w:rPr>
          <w:rFonts w:eastAsiaTheme="minorHAnsi"/>
          <w:kern w:val="0"/>
          <w:lang w:eastAsia="en-US"/>
        </w:rPr>
        <w:t>z</w:t>
      </w:r>
      <w:r w:rsidR="005F6121">
        <w:rPr>
          <w:rFonts w:eastAsiaTheme="minorHAnsi"/>
          <w:kern w:val="0"/>
          <w:lang w:eastAsia="en-US"/>
        </w:rPr>
        <w:t>ing and normalizing data</w:t>
      </w:r>
      <w:r w:rsidR="008A3D5E">
        <w:rPr>
          <w:rFonts w:eastAsiaTheme="minorHAnsi"/>
          <w:kern w:val="0"/>
          <w:lang w:eastAsia="en-US"/>
        </w:rPr>
        <w:t>.</w:t>
      </w:r>
      <w:r w:rsidR="00E516E4">
        <w:rPr>
          <w:rFonts w:eastAsiaTheme="minorHAnsi"/>
          <w:kern w:val="0"/>
          <w:lang w:eastAsia="en-US"/>
        </w:rPr>
        <w:t xml:space="preserve"> </w:t>
      </w:r>
      <w:r w:rsidR="00CC1DCE">
        <w:rPr>
          <w:rFonts w:eastAsiaTheme="minorHAnsi"/>
          <w:kern w:val="0"/>
          <w:lang w:eastAsia="en-US"/>
        </w:rPr>
        <w:t>The CNN</w:t>
      </w:r>
      <w:r w:rsidR="00B25D33">
        <w:rPr>
          <w:rFonts w:eastAsiaTheme="minorHAnsi"/>
          <w:kern w:val="0"/>
          <w:lang w:eastAsia="en-US"/>
        </w:rPr>
        <w:t xml:space="preserve"> starts with a sequential layer followed by </w:t>
      </w:r>
      <w:proofErr w:type="gramStart"/>
      <w:r w:rsidR="00B25D33">
        <w:rPr>
          <w:rFonts w:eastAsiaTheme="minorHAnsi"/>
          <w:kern w:val="0"/>
          <w:lang w:eastAsia="en-US"/>
        </w:rPr>
        <w:t>a</w:t>
      </w:r>
      <w:proofErr w:type="gramEnd"/>
      <w:r w:rsidR="00B25D33">
        <w:rPr>
          <w:rFonts w:eastAsiaTheme="minorHAnsi"/>
          <w:kern w:val="0"/>
          <w:lang w:eastAsia="en-US"/>
        </w:rPr>
        <w:t xml:space="preserve"> embedding layer. Embedding layer takes care of </w:t>
      </w:r>
      <w:r w:rsidR="00D03DD2">
        <w:rPr>
          <w:rFonts w:eastAsiaTheme="minorHAnsi"/>
          <w:kern w:val="0"/>
          <w:lang w:eastAsia="en-US"/>
        </w:rPr>
        <w:t xml:space="preserve">representing words as word embeddings. </w:t>
      </w:r>
      <w:r w:rsidR="005E1C11">
        <w:rPr>
          <w:rFonts w:eastAsiaTheme="minorHAnsi"/>
          <w:kern w:val="0"/>
          <w:lang w:eastAsia="en-US"/>
        </w:rPr>
        <w:t xml:space="preserve">This is followed by a </w:t>
      </w:r>
      <w:r w:rsidR="00F8696F">
        <w:rPr>
          <w:rFonts w:eastAsiaTheme="minorHAnsi"/>
          <w:kern w:val="0"/>
          <w:lang w:eastAsia="en-US"/>
        </w:rPr>
        <w:t xml:space="preserve">pair of </w:t>
      </w:r>
      <w:r w:rsidR="005E1C11">
        <w:rPr>
          <w:rFonts w:eastAsiaTheme="minorHAnsi"/>
          <w:kern w:val="0"/>
          <w:lang w:eastAsia="en-US"/>
        </w:rPr>
        <w:t>convolutional</w:t>
      </w:r>
      <w:r w:rsidR="00F8696F">
        <w:rPr>
          <w:rFonts w:eastAsiaTheme="minorHAnsi"/>
          <w:kern w:val="0"/>
          <w:lang w:eastAsia="en-US"/>
        </w:rPr>
        <w:t xml:space="preserve"> and</w:t>
      </w:r>
      <w:r w:rsidR="005E1C11">
        <w:rPr>
          <w:rFonts w:eastAsiaTheme="minorHAnsi"/>
          <w:kern w:val="0"/>
          <w:lang w:eastAsia="en-US"/>
        </w:rPr>
        <w:t xml:space="preserve"> </w:t>
      </w:r>
      <w:r w:rsidR="001F0936">
        <w:rPr>
          <w:rFonts w:eastAsiaTheme="minorHAnsi"/>
          <w:kern w:val="0"/>
          <w:lang w:eastAsia="en-US"/>
        </w:rPr>
        <w:t>A</w:t>
      </w:r>
      <w:r w:rsidR="005E1C11">
        <w:rPr>
          <w:rFonts w:eastAsiaTheme="minorHAnsi"/>
          <w:kern w:val="0"/>
          <w:lang w:eastAsia="en-US"/>
        </w:rPr>
        <w:t>verage</w:t>
      </w:r>
      <w:r w:rsidR="00F8696F">
        <w:rPr>
          <w:rFonts w:eastAsiaTheme="minorHAnsi"/>
          <w:kern w:val="0"/>
          <w:lang w:eastAsia="en-US"/>
        </w:rPr>
        <w:t xml:space="preserve"> </w:t>
      </w:r>
      <w:r w:rsidR="001F0936">
        <w:rPr>
          <w:rFonts w:eastAsiaTheme="minorHAnsi"/>
          <w:kern w:val="0"/>
          <w:lang w:eastAsia="en-US"/>
        </w:rPr>
        <w:t>Pooling Layer</w:t>
      </w:r>
      <w:r w:rsidR="00F8696F">
        <w:rPr>
          <w:rFonts w:eastAsiaTheme="minorHAnsi"/>
          <w:kern w:val="0"/>
          <w:lang w:eastAsia="en-US"/>
        </w:rPr>
        <w:t>s.</w:t>
      </w:r>
      <w:r w:rsidR="00F12878">
        <w:rPr>
          <w:rFonts w:eastAsiaTheme="minorHAnsi"/>
          <w:kern w:val="0"/>
          <w:lang w:eastAsia="en-US"/>
        </w:rPr>
        <w:t xml:space="preserve"> To each layer a dropout percentage </w:t>
      </w:r>
      <w:r w:rsidR="001646A6">
        <w:rPr>
          <w:rFonts w:eastAsiaTheme="minorHAnsi"/>
          <w:kern w:val="0"/>
          <w:lang w:eastAsia="en-US"/>
        </w:rPr>
        <w:t xml:space="preserve">is added so that overfitting of the </w:t>
      </w:r>
      <w:r w:rsidR="001646A6">
        <w:rPr>
          <w:rFonts w:eastAsiaTheme="minorHAnsi"/>
          <w:kern w:val="0"/>
          <w:lang w:eastAsia="en-US"/>
        </w:rPr>
        <w:lastRenderedPageBreak/>
        <w:t>model does not occur.</w:t>
      </w:r>
      <w:r w:rsidR="001F0936">
        <w:rPr>
          <w:rFonts w:eastAsiaTheme="minorHAnsi"/>
          <w:kern w:val="0"/>
          <w:lang w:eastAsia="en-US"/>
        </w:rPr>
        <w:t xml:space="preserve"> </w:t>
      </w:r>
      <w:r w:rsidR="001F574F">
        <w:rPr>
          <w:rFonts w:eastAsiaTheme="minorHAnsi"/>
          <w:kern w:val="0"/>
          <w:lang w:eastAsia="en-US"/>
        </w:rPr>
        <w:t>The entire CNN outputs a probabil</w:t>
      </w:r>
      <w:r w:rsidR="001C44C2">
        <w:rPr>
          <w:rFonts w:eastAsiaTheme="minorHAnsi"/>
          <w:kern w:val="0"/>
          <w:lang w:eastAsia="en-US"/>
        </w:rPr>
        <w:t xml:space="preserve">ity value </w:t>
      </w:r>
      <w:r w:rsidR="00AF5568">
        <w:rPr>
          <w:rFonts w:eastAsiaTheme="minorHAnsi"/>
          <w:kern w:val="0"/>
          <w:lang w:eastAsia="en-US"/>
        </w:rPr>
        <w:t>between 0 and 1. A value less than 0.5 denote</w:t>
      </w:r>
      <w:r w:rsidR="00AD0126">
        <w:rPr>
          <w:rFonts w:eastAsiaTheme="minorHAnsi"/>
          <w:kern w:val="0"/>
          <w:lang w:eastAsia="en-US"/>
        </w:rPr>
        <w:t>s</w:t>
      </w:r>
      <w:r w:rsidR="00AF5568">
        <w:rPr>
          <w:rFonts w:eastAsiaTheme="minorHAnsi"/>
          <w:kern w:val="0"/>
          <w:lang w:eastAsia="en-US"/>
        </w:rPr>
        <w:t xml:space="preserve"> that the news is </w:t>
      </w:r>
      <w:r w:rsidR="00607C86">
        <w:rPr>
          <w:rFonts w:eastAsiaTheme="minorHAnsi"/>
          <w:kern w:val="0"/>
          <w:lang w:eastAsia="en-US"/>
        </w:rPr>
        <w:t>fake</w:t>
      </w:r>
      <w:r w:rsidR="00AD0126">
        <w:rPr>
          <w:rFonts w:eastAsiaTheme="minorHAnsi"/>
          <w:kern w:val="0"/>
          <w:lang w:eastAsia="en-US"/>
        </w:rPr>
        <w:t xml:space="preserve"> while a value greater than 0.5 means that it is true. </w:t>
      </w:r>
      <w:r w:rsidR="00505658" w:rsidRPr="2F095632">
        <w:rPr>
          <w:kern w:val="0"/>
          <w:lang w:eastAsia="en-US"/>
        </w:rPr>
        <w:t>T</w:t>
      </w:r>
      <w:r w:rsidR="001F6169" w:rsidRPr="2F095632">
        <w:rPr>
          <w:kern w:val="0"/>
          <w:lang w:eastAsia="en-US"/>
        </w:rPr>
        <w:t>he block diagram</w:t>
      </w:r>
      <w:r w:rsidR="000D0B9D">
        <w:rPr>
          <w:kern w:val="0"/>
          <w:lang w:eastAsia="en-US"/>
        </w:rPr>
        <w:t xml:space="preserve"> of this entire model</w:t>
      </w:r>
      <w:r w:rsidR="001F6169" w:rsidRPr="2F095632">
        <w:rPr>
          <w:kern w:val="0"/>
          <w:lang w:eastAsia="en-US"/>
        </w:rPr>
        <w:t xml:space="preserve"> can be seen in </w:t>
      </w:r>
      <w:r w:rsidR="001F6169" w:rsidRPr="2F095632">
        <w:rPr>
          <w:i/>
          <w:kern w:val="0"/>
          <w:lang w:eastAsia="en-US"/>
        </w:rPr>
        <w:t>Figure 1</w:t>
      </w:r>
      <w:r w:rsidR="001F6169" w:rsidRPr="2F095632">
        <w:rPr>
          <w:kern w:val="0"/>
          <w:lang w:eastAsia="en-US"/>
        </w:rPr>
        <w:t>.</w:t>
      </w:r>
    </w:p>
    <w:p w14:paraId="548882A1" w14:textId="77777777" w:rsidR="0089632B" w:rsidRDefault="0089632B" w:rsidP="00EB2FA0">
      <w:pPr>
        <w:jc w:val="both"/>
      </w:pPr>
    </w:p>
    <w:p w14:paraId="515B021F" w14:textId="5A40ACF6" w:rsidR="00E81978" w:rsidRPr="00C31D30" w:rsidRDefault="00994DBB" w:rsidP="00C31D30">
      <w:pPr>
        <w:pStyle w:val="Heading2"/>
      </w:pPr>
      <w:r>
        <w:t>Results</w:t>
      </w:r>
    </w:p>
    <w:p w14:paraId="2B6D42B1" w14:textId="1D1667B8" w:rsidR="00E81978" w:rsidRDefault="001502AB">
      <w:pPr>
        <w:pStyle w:val="NoSpacing"/>
      </w:pPr>
      <w:r>
        <w:t>4 different variations of models were experimented with. Of the 4, the best performing model was the CNN without any standardization or normalization.</w:t>
      </w:r>
      <w:r w:rsidR="00463842">
        <w:t xml:space="preserve"> The best accuracy was obtained at 76% and the area under ROC cur</w:t>
      </w:r>
      <w:r w:rsidR="00973D33">
        <w:t xml:space="preserve">ve was 0.829. </w:t>
      </w:r>
      <w:r w:rsidR="00DD7D4B">
        <w:t>The results are express</w:t>
      </w:r>
      <w:r w:rsidR="0083104A">
        <w:t xml:space="preserve">ed in a tabulated form in </w:t>
      </w:r>
      <w:r w:rsidR="0083104A" w:rsidRPr="0083104A">
        <w:rPr>
          <w:i/>
          <w:iCs/>
        </w:rPr>
        <w:t>Table 1</w:t>
      </w:r>
      <w:r w:rsidR="0083104A">
        <w:t xml:space="preserve">. The ROC curve is plotted in </w:t>
      </w:r>
      <w:r w:rsidR="0083104A" w:rsidRPr="0083104A">
        <w:rPr>
          <w:i/>
          <w:iCs/>
        </w:rPr>
        <w:t>Figure 2</w:t>
      </w:r>
      <w:r w:rsidR="0083104A">
        <w:t>.</w:t>
      </w:r>
    </w:p>
    <w:p w14:paraId="3F62C85D" w14:textId="57CB713C" w:rsidR="17FAF7C8" w:rsidRDefault="17FAF7C8" w:rsidP="17FAF7C8">
      <w:pPr>
        <w:pStyle w:val="Heading3"/>
        <w:ind w:firstLine="0"/>
      </w:pPr>
    </w:p>
    <w:p w14:paraId="19A45B91" w14:textId="0721BE04" w:rsidR="00355DCA" w:rsidRPr="00C31D30" w:rsidRDefault="00FF1A47" w:rsidP="00FF1A47">
      <w:pPr>
        <w:pStyle w:val="Heading3"/>
        <w:ind w:firstLine="0"/>
      </w:pPr>
      <w:r>
        <w:t>Conclusion</w:t>
      </w:r>
      <w:r w:rsidR="00355DCA" w:rsidRPr="00C31D30">
        <w:t>.</w:t>
      </w:r>
    </w:p>
    <w:p w14:paraId="5AC0BE47" w14:textId="34143F8C" w:rsidR="6A5C564E" w:rsidRDefault="546E1DA6" w:rsidP="6A5C564E">
      <w:pPr>
        <w:ind w:firstLine="0"/>
        <w:rPr>
          <w:rFonts w:ascii="Times New Roman" w:eastAsia="Times New Roman" w:hAnsi="Times New Roman" w:cs="Times New Roman"/>
        </w:rPr>
      </w:pPr>
      <w:r w:rsidRPr="546E1DA6">
        <w:rPr>
          <w:rFonts w:ascii="Times New Roman" w:eastAsia="Times New Roman" w:hAnsi="Times New Roman" w:cs="Times New Roman"/>
        </w:rPr>
        <w:t>Over the last few years, the issue of fake news and its effects on society has attracted increased attention. In the fake news detection issue, the problem of predicting and classifying data needs to be validated using training data.  Therefore, a method of fake news detection via the implementation of CNN is proposed in this project. We have used</w:t>
      </w:r>
      <w:r w:rsidRPr="546E1DA6">
        <w:rPr>
          <w:lang w:eastAsia="en-US"/>
        </w:rPr>
        <w:t xml:space="preserve"> machine learning models to help classify and categorize news articles based on whether they are true or not.</w:t>
      </w:r>
      <w:r w:rsidRPr="546E1DA6">
        <w:rPr>
          <w:rFonts w:ascii="Times New Roman" w:eastAsia="Times New Roman" w:hAnsi="Times New Roman" w:cs="Times New Roman"/>
        </w:rPr>
        <w:t xml:space="preserve"> We used 4 different approaches to solve the problem and finally concluded that CNN is the best fit for our model, we applied CNN to the tokenized sentences and ran it for 25 epochs. Once this was done, we got the best epoch set which delivered the highest accuracy to predict the fake news. After implementing the proposed method, we evaluated the performance of the proposed method on different test cases. The simulation results showed that the proposed method achieved the required outcomes for detecting fake news.</w:t>
      </w:r>
    </w:p>
    <w:p w14:paraId="1A9F8AB7" w14:textId="335F251A" w:rsidR="546E1DA6" w:rsidRDefault="546E1DA6" w:rsidP="546E1DA6">
      <w:pPr>
        <w:ind w:firstLine="0"/>
        <w:rPr>
          <w:rFonts w:ascii="Times New Roman" w:eastAsia="Times New Roman" w:hAnsi="Times New Roman" w:cs="Times New Roman"/>
        </w:rPr>
      </w:pPr>
    </w:p>
    <w:sdt>
      <w:sdtPr>
        <w:rPr>
          <w:rFonts w:asciiTheme="minorHAnsi" w:eastAsiaTheme="minorEastAsia" w:hAnsiTheme="minorHAnsi" w:cstheme="minorBidi"/>
        </w:rPr>
        <w:id w:val="62297111"/>
        <w:docPartObj>
          <w:docPartGallery w:val="Bibliographies"/>
          <w:docPartUnique/>
        </w:docPartObj>
      </w:sdtPr>
      <w:sdtContent>
        <w:p w14:paraId="4BA4A275" w14:textId="33BF61A6" w:rsidR="00E81978" w:rsidRDefault="005D3A03">
          <w:pPr>
            <w:pStyle w:val="SectionTitle"/>
            <w:rPr>
              <w:b/>
            </w:rPr>
          </w:pPr>
          <w:r w:rsidRPr="75710F54">
            <w:rPr>
              <w:b/>
            </w:rPr>
            <w:t>References</w:t>
          </w:r>
        </w:p>
        <w:p w14:paraId="682A93DE" w14:textId="776F4A83" w:rsidR="40A3E868" w:rsidRDefault="00C15FBE" w:rsidP="40A3E868">
          <w:pPr>
            <w:pStyle w:val="Heading1"/>
            <w:rPr>
              <w:color w:val="292929"/>
              <w:sz w:val="20"/>
              <w:szCs w:val="20"/>
            </w:rPr>
          </w:pPr>
          <w:hyperlink r:id="rId12">
            <w:proofErr w:type="spellStart"/>
            <w:r w:rsidR="0E5053A1" w:rsidRPr="0E5053A1">
              <w:rPr>
                <w:rStyle w:val="Hyperlink"/>
              </w:rPr>
              <w:t>Shokravi</w:t>
            </w:r>
            <w:proofErr w:type="spellEnd"/>
            <w:r w:rsidR="0E5053A1" w:rsidRPr="0E5053A1">
              <w:rPr>
                <w:rStyle w:val="Hyperlink"/>
              </w:rPr>
              <w:t xml:space="preserve">, </w:t>
            </w:r>
            <w:r w:rsidR="0E5053A1" w:rsidRPr="0E5053A1">
              <w:rPr>
                <w:rStyle w:val="Hyperlink"/>
                <w:sz w:val="20"/>
                <w:szCs w:val="20"/>
              </w:rPr>
              <w:t>2022, Practical Explanation of NLP for Fake News Detection, Medium.com</w:t>
            </w:r>
          </w:hyperlink>
        </w:p>
        <w:p w14:paraId="05F93DFF" w14:textId="395FF64B"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45CC0ACC"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50E87CA9" w14:textId="77777777" w:rsidR="00E81978" w:rsidRDefault="005D3A03">
      <w:pPr>
        <w:pStyle w:val="SectionTitle"/>
      </w:pPr>
      <w:r>
        <w:lastRenderedPageBreak/>
        <w:t>Tables</w:t>
      </w:r>
    </w:p>
    <w:p w14:paraId="0203326B" w14:textId="77777777" w:rsidR="00E81978" w:rsidRDefault="005D3A03">
      <w:pPr>
        <w:pStyle w:val="NoSpacing"/>
      </w:pPr>
      <w:r>
        <w:t>Table 1</w:t>
      </w:r>
    </w:p>
    <w:p w14:paraId="4FB1F03D" w14:textId="65812AE9" w:rsidR="00E81978" w:rsidRPr="00C0601E" w:rsidRDefault="00973D33" w:rsidP="00C0601E">
      <w:pPr>
        <w:pStyle w:val="NoSpacing"/>
        <w:rPr>
          <w:rStyle w:val="Emphasis"/>
          <w:i w:val="0"/>
          <w:iCs w:val="0"/>
        </w:rPr>
      </w:pPr>
      <w:r>
        <w:t>Results tabulated</w:t>
      </w:r>
    </w:p>
    <w:tbl>
      <w:tblPr>
        <w:tblStyle w:val="APAReport"/>
        <w:tblW w:w="0" w:type="auto"/>
        <w:tblLayout w:type="fixed"/>
        <w:tblLook w:val="04A0" w:firstRow="1" w:lastRow="0" w:firstColumn="1" w:lastColumn="0" w:noHBand="0" w:noVBand="1"/>
        <w:tblDescription w:val="Sample table with 5 columns"/>
      </w:tblPr>
      <w:tblGrid>
        <w:gridCol w:w="2835"/>
        <w:gridCol w:w="1276"/>
      </w:tblGrid>
      <w:tr w:rsidR="00361557" w:rsidRPr="00BF4184" w14:paraId="012D319C" w14:textId="77777777" w:rsidTr="005E6185">
        <w:trPr>
          <w:cnfStyle w:val="100000000000" w:firstRow="1" w:lastRow="0" w:firstColumn="0" w:lastColumn="0" w:oddVBand="0" w:evenVBand="0" w:oddHBand="0" w:evenHBand="0" w:firstRowFirstColumn="0" w:firstRowLastColumn="0" w:lastRowFirstColumn="0" w:lastRowLastColumn="0"/>
        </w:trPr>
        <w:tc>
          <w:tcPr>
            <w:tcW w:w="2835" w:type="dxa"/>
          </w:tcPr>
          <w:p w14:paraId="785A24EF" w14:textId="09E9B34E" w:rsidR="00361557" w:rsidRPr="00BF4184" w:rsidRDefault="00361557" w:rsidP="00BF4184">
            <w:r>
              <w:t>Model</w:t>
            </w:r>
          </w:p>
        </w:tc>
        <w:tc>
          <w:tcPr>
            <w:tcW w:w="1276" w:type="dxa"/>
          </w:tcPr>
          <w:p w14:paraId="3CF43F4D" w14:textId="0ECC4DC2" w:rsidR="00361557" w:rsidRPr="00BF4184" w:rsidRDefault="00361557" w:rsidP="00BF4184">
            <w:r>
              <w:t>Accuracy</w:t>
            </w:r>
          </w:p>
        </w:tc>
      </w:tr>
      <w:tr w:rsidR="00361557" w:rsidRPr="00BF4184" w14:paraId="058375E0" w14:textId="77777777" w:rsidTr="005E6185">
        <w:tc>
          <w:tcPr>
            <w:tcW w:w="2835" w:type="dxa"/>
          </w:tcPr>
          <w:p w14:paraId="3DD4EFD6" w14:textId="45C5C625" w:rsidR="00361557" w:rsidRPr="00BF4184" w:rsidRDefault="00D66EDB" w:rsidP="00BF4184">
            <w:r>
              <w:t>Logistic Regression</w:t>
            </w:r>
          </w:p>
        </w:tc>
        <w:tc>
          <w:tcPr>
            <w:tcW w:w="1276" w:type="dxa"/>
          </w:tcPr>
          <w:p w14:paraId="04B09652" w14:textId="344D9B0D" w:rsidR="00361557" w:rsidRPr="00BF4184" w:rsidRDefault="003E3189" w:rsidP="00BF4184">
            <w:r>
              <w:t>0.701</w:t>
            </w:r>
            <w:r w:rsidR="005E6185">
              <w:t>23</w:t>
            </w:r>
          </w:p>
        </w:tc>
      </w:tr>
      <w:tr w:rsidR="00361557" w:rsidRPr="00BF4184" w14:paraId="264F46C4" w14:textId="77777777" w:rsidTr="005E6185">
        <w:tc>
          <w:tcPr>
            <w:tcW w:w="2835" w:type="dxa"/>
          </w:tcPr>
          <w:p w14:paraId="1F4DBAB0" w14:textId="3B9DD0B8" w:rsidR="00361557" w:rsidRPr="00BF4184" w:rsidRDefault="00D66EDB" w:rsidP="00BF4184">
            <w:r>
              <w:t>CNN</w:t>
            </w:r>
          </w:p>
        </w:tc>
        <w:tc>
          <w:tcPr>
            <w:tcW w:w="1276" w:type="dxa"/>
          </w:tcPr>
          <w:p w14:paraId="361031B2" w14:textId="16E157B1" w:rsidR="00361557" w:rsidRPr="00BF4184" w:rsidRDefault="005E6185" w:rsidP="00BF4184">
            <w:r>
              <w:t>0.7615</w:t>
            </w:r>
          </w:p>
        </w:tc>
      </w:tr>
      <w:tr w:rsidR="00361557" w:rsidRPr="00BF4184" w14:paraId="4FA86596" w14:textId="77777777" w:rsidTr="005E6185">
        <w:tc>
          <w:tcPr>
            <w:tcW w:w="2835" w:type="dxa"/>
          </w:tcPr>
          <w:p w14:paraId="4A5AA385" w14:textId="61997EBA" w:rsidR="00361557" w:rsidRPr="00BF4184" w:rsidRDefault="00D66EDB" w:rsidP="00BF4184">
            <w:r>
              <w:t>CNN + normalization</w:t>
            </w:r>
          </w:p>
        </w:tc>
        <w:tc>
          <w:tcPr>
            <w:tcW w:w="1276" w:type="dxa"/>
          </w:tcPr>
          <w:p w14:paraId="04E49157" w14:textId="33C95500" w:rsidR="00361557" w:rsidRPr="00BF4184" w:rsidRDefault="005E6185" w:rsidP="00BF4184">
            <w:r>
              <w:t>0.5821</w:t>
            </w:r>
          </w:p>
        </w:tc>
      </w:tr>
      <w:tr w:rsidR="00361557" w:rsidRPr="00BF4184" w14:paraId="49826B07" w14:textId="77777777" w:rsidTr="005E6185">
        <w:tc>
          <w:tcPr>
            <w:tcW w:w="2835" w:type="dxa"/>
          </w:tcPr>
          <w:p w14:paraId="0A4E0110" w14:textId="7F80112F" w:rsidR="00361557" w:rsidRPr="00BF4184" w:rsidRDefault="00D66EDB" w:rsidP="00BF4184">
            <w:r>
              <w:t>CNN + standardization</w:t>
            </w:r>
          </w:p>
        </w:tc>
        <w:tc>
          <w:tcPr>
            <w:tcW w:w="1276" w:type="dxa"/>
          </w:tcPr>
          <w:p w14:paraId="417BE80F" w14:textId="6C1B3C24" w:rsidR="00361557" w:rsidRPr="00BF4184" w:rsidRDefault="005E6185" w:rsidP="00BF4184">
            <w:r>
              <w:t>0.5801</w:t>
            </w:r>
          </w:p>
        </w:tc>
      </w:tr>
    </w:tbl>
    <w:p w14:paraId="73ABAE0B" w14:textId="2EC902E1" w:rsidR="00E81978" w:rsidRDefault="00E81978">
      <w:pPr>
        <w:pStyle w:val="TableFigure"/>
      </w:pPr>
    </w:p>
    <w:p w14:paraId="1C40DD53" w14:textId="05E7AB4C" w:rsidR="00E81978" w:rsidRPr="008F0A95" w:rsidRDefault="0019415B">
      <w:pPr>
        <w:pStyle w:val="SectionTitle"/>
        <w:rPr>
          <w:b/>
          <w:bCs/>
        </w:rPr>
      </w:pPr>
      <w:r w:rsidRPr="008F0A95">
        <w:rPr>
          <w:b/>
          <w:bCs/>
        </w:rPr>
        <w:lastRenderedPageBreak/>
        <w:t>Figures</w:t>
      </w:r>
    </w:p>
    <w:p w14:paraId="7F778068" w14:textId="6F955521" w:rsidR="008F0A95" w:rsidRDefault="00231AA5" w:rsidP="008F0A95">
      <w:pPr>
        <w:pStyle w:val="NoSpacing"/>
        <w:keepNext/>
      </w:pPr>
      <w:r>
        <w:rPr>
          <w:noProof/>
        </w:rPr>
        <w:drawing>
          <wp:inline distT="0" distB="0" distL="0" distR="0" wp14:anchorId="4EEFD045" wp14:editId="3DFE4B61">
            <wp:extent cx="5942995" cy="173293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t="41268" b="8218"/>
                    <a:stretch/>
                  </pic:blipFill>
                  <pic:spPr bwMode="auto">
                    <a:xfrm>
                      <a:off x="0" y="0"/>
                      <a:ext cx="5942995" cy="1732936"/>
                    </a:xfrm>
                    <a:prstGeom prst="rect">
                      <a:avLst/>
                    </a:prstGeom>
                    <a:ln>
                      <a:noFill/>
                    </a:ln>
                    <a:extLst>
                      <a:ext uri="{53640926-AAD7-44D8-BBD7-CCE9431645EC}">
                        <a14:shadowObscured xmlns:a14="http://schemas.microsoft.com/office/drawing/2010/main"/>
                      </a:ext>
                    </a:extLst>
                  </pic:spPr>
                </pic:pic>
              </a:graphicData>
            </a:graphic>
          </wp:inline>
        </w:drawing>
      </w:r>
    </w:p>
    <w:p w14:paraId="7D82CCD9" w14:textId="6656C702" w:rsidR="008F0A95" w:rsidRDefault="008F0A95" w:rsidP="009352AD">
      <w:pPr>
        <w:pStyle w:val="Caption"/>
        <w:jc w:val="center"/>
      </w:pPr>
      <w:r>
        <w:t xml:space="preserve">Figure </w:t>
      </w:r>
      <w:r>
        <w:fldChar w:fldCharType="begin"/>
      </w:r>
      <w:r>
        <w:instrText>SEQ Figure \* ARABIC</w:instrText>
      </w:r>
      <w:r>
        <w:fldChar w:fldCharType="separate"/>
      </w:r>
      <w:r>
        <w:rPr>
          <w:noProof/>
        </w:rPr>
        <w:t>1</w:t>
      </w:r>
      <w:r>
        <w:fldChar w:fldCharType="end"/>
      </w:r>
      <w:r>
        <w:t>: Block diagram of methodology</w:t>
      </w:r>
    </w:p>
    <w:p w14:paraId="4BDBDCD3" w14:textId="77777777" w:rsidR="008F0A95" w:rsidRPr="008F0A95" w:rsidRDefault="008F0A95" w:rsidP="008F0A95"/>
    <w:p w14:paraId="33117D0F" w14:textId="77777777" w:rsidR="008F0A95" w:rsidRDefault="008F0A95" w:rsidP="009352AD">
      <w:pPr>
        <w:pStyle w:val="TableFigure"/>
        <w:keepNext/>
        <w:jc w:val="center"/>
      </w:pPr>
      <w:r>
        <w:rPr>
          <w:noProof/>
        </w:rPr>
        <w:drawing>
          <wp:inline distT="0" distB="0" distL="0" distR="0" wp14:anchorId="66B99367" wp14:editId="783B46D1">
            <wp:extent cx="4726858" cy="3404317"/>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43767" cy="3416495"/>
                    </a:xfrm>
                    <a:prstGeom prst="rect">
                      <a:avLst/>
                    </a:prstGeom>
                  </pic:spPr>
                </pic:pic>
              </a:graphicData>
            </a:graphic>
          </wp:inline>
        </w:drawing>
      </w:r>
    </w:p>
    <w:p w14:paraId="0E897217" w14:textId="379C866F" w:rsidR="008F0A95" w:rsidRDefault="008F0A95" w:rsidP="009352AD">
      <w:pPr>
        <w:pStyle w:val="Caption"/>
        <w:jc w:val="center"/>
      </w:pPr>
      <w:r>
        <w:t xml:space="preserve">Figure </w:t>
      </w:r>
      <w:r>
        <w:fldChar w:fldCharType="begin"/>
      </w:r>
      <w:r>
        <w:instrText>SEQ Figure \* ARABIC</w:instrText>
      </w:r>
      <w:r>
        <w:fldChar w:fldCharType="separate"/>
      </w:r>
      <w:r>
        <w:rPr>
          <w:noProof/>
        </w:rPr>
        <w:t>2</w:t>
      </w:r>
      <w:r>
        <w:fldChar w:fldCharType="end"/>
      </w:r>
      <w:r>
        <w:t>: ROC curve</w:t>
      </w:r>
    </w:p>
    <w:p w14:paraId="7F87E791" w14:textId="27F26BE4" w:rsidR="00E81978" w:rsidRDefault="00E81978">
      <w:pPr>
        <w:pStyle w:val="TableFigure"/>
      </w:pPr>
    </w:p>
    <w:sectPr w:rsidR="00E81978">
      <w:headerReference w:type="default" r:id="rId15"/>
      <w:foot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3179" w14:textId="77777777" w:rsidR="00A303A2" w:rsidRDefault="00A303A2">
      <w:pPr>
        <w:spacing w:line="240" w:lineRule="auto"/>
      </w:pPr>
      <w:r>
        <w:separator/>
      </w:r>
    </w:p>
    <w:p w14:paraId="638AA966" w14:textId="77777777" w:rsidR="00A303A2" w:rsidRDefault="00A303A2"/>
  </w:endnote>
  <w:endnote w:type="continuationSeparator" w:id="0">
    <w:p w14:paraId="42FF80DC" w14:textId="77777777" w:rsidR="00A303A2" w:rsidRDefault="00A303A2">
      <w:pPr>
        <w:spacing w:line="240" w:lineRule="auto"/>
      </w:pPr>
      <w:r>
        <w:continuationSeparator/>
      </w:r>
    </w:p>
    <w:p w14:paraId="5EFF42A0" w14:textId="77777777" w:rsidR="00A303A2" w:rsidRDefault="00A303A2"/>
  </w:endnote>
  <w:endnote w:type="continuationNotice" w:id="1">
    <w:p w14:paraId="37962811" w14:textId="77777777" w:rsidR="00A303A2" w:rsidRDefault="00A303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88829"/>
      <w:docPartObj>
        <w:docPartGallery w:val="Page Numbers (Bottom of Page)"/>
        <w:docPartUnique/>
      </w:docPartObj>
    </w:sdtPr>
    <w:sdtContent>
      <w:sdt>
        <w:sdtPr>
          <w:id w:val="-1769616900"/>
          <w:docPartObj>
            <w:docPartGallery w:val="Page Numbers (Top of Page)"/>
            <w:docPartUnique/>
          </w:docPartObj>
        </w:sdtPr>
        <w:sdtContent>
          <w:p w14:paraId="172B539A" w14:textId="6261665A" w:rsidR="004F1A24" w:rsidRDefault="004F1A2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39C122" w14:textId="0F9D0DE9" w:rsidR="004F1A24" w:rsidRDefault="004F1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8AF4" w14:textId="77777777" w:rsidR="00A303A2" w:rsidRDefault="00A303A2">
      <w:pPr>
        <w:spacing w:line="240" w:lineRule="auto"/>
      </w:pPr>
      <w:r>
        <w:separator/>
      </w:r>
    </w:p>
    <w:p w14:paraId="42B755A2" w14:textId="77777777" w:rsidR="00A303A2" w:rsidRDefault="00A303A2"/>
  </w:footnote>
  <w:footnote w:type="continuationSeparator" w:id="0">
    <w:p w14:paraId="2016EBF3" w14:textId="77777777" w:rsidR="00A303A2" w:rsidRDefault="00A303A2">
      <w:pPr>
        <w:spacing w:line="240" w:lineRule="auto"/>
      </w:pPr>
      <w:r>
        <w:continuationSeparator/>
      </w:r>
    </w:p>
    <w:p w14:paraId="2A6689CB" w14:textId="77777777" w:rsidR="00A303A2" w:rsidRDefault="00A303A2"/>
  </w:footnote>
  <w:footnote w:type="continuationNotice" w:id="1">
    <w:p w14:paraId="1741F663" w14:textId="77777777" w:rsidR="00A303A2" w:rsidRDefault="00A303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C637" w14:textId="3C13D79A" w:rsidR="00E81978" w:rsidRDefault="00C15FBE">
    <w:pPr>
      <w:pStyle w:val="Header"/>
    </w:pPr>
    <w:sdt>
      <w:sdtPr>
        <w:alias w:val="Running head"/>
        <w:tag w:val=""/>
        <w:id w:val="12739865"/>
        <w:placeholder>
          <w:docPart w:val="D7BCEB4B1E60495B8F866305848F1098"/>
        </w:placeholder>
        <w:dataBinding w:prefixMappings="xmlns:ns0='http://schemas.microsoft.com/office/2006/coverPageProps' " w:xpath="/ns0:CoverPageProperties[1]/ns0:Abstract[1]" w:storeItemID="{55AF091B-3C7A-41E3-B477-F2FDAA23CFDA}"/>
        <w15:appearance w15:val="hidden"/>
        <w:text/>
      </w:sdtPr>
      <w:sdtContent>
        <w:r w:rsidR="000F163F" w:rsidRPr="000F163F">
          <w:t xml:space="preserve">19CSE453 NLP Case Study </w:t>
        </w:r>
        <w:proofErr w:type="gramStart"/>
        <w:r w:rsidR="000F163F" w:rsidRPr="000F163F">
          <w:t xml:space="preserve">2022  </w:t>
        </w:r>
        <w:proofErr w:type="spellStart"/>
        <w:r w:rsidR="000F163F" w:rsidRPr="000F163F">
          <w:t>B</w:t>
        </w:r>
        <w:proofErr w:type="gramEnd"/>
        <w:r w:rsidR="000F163F" w:rsidRPr="000F163F">
          <w:t>.Tech</w:t>
        </w:r>
        <w:proofErr w:type="spellEnd"/>
        <w:r w:rsidR="000F163F" w:rsidRPr="000F163F">
          <w:t xml:space="preserve"> 2019-2023 Batch, ASE, Coimbatore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0A9F7" w14:textId="6B052EEB" w:rsidR="00E81978" w:rsidRDefault="000F163F">
    <w:pPr>
      <w:pStyle w:val="Header"/>
      <w:rPr>
        <w:rStyle w:val="Strong"/>
      </w:rPr>
    </w:pPr>
    <w:r>
      <w:t xml:space="preserve">19CSE453 NLP Case Study </w:t>
    </w:r>
    <w:proofErr w:type="gramStart"/>
    <w:r>
      <w:t xml:space="preserve">2022  </w:t>
    </w:r>
    <w:proofErr w:type="spellStart"/>
    <w:r>
      <w:t>B</w:t>
    </w:r>
    <w:proofErr w:type="gramEnd"/>
    <w:r>
      <w:t>.Tech</w:t>
    </w:r>
    <w:proofErr w:type="spellEnd"/>
    <w:r>
      <w:t xml:space="preserve"> 2019-2023 Batch, ASE, Coimbatore.</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4717424">
    <w:abstractNumId w:val="9"/>
  </w:num>
  <w:num w:numId="2" w16cid:durableId="198249124">
    <w:abstractNumId w:val="7"/>
  </w:num>
  <w:num w:numId="3" w16cid:durableId="863204050">
    <w:abstractNumId w:val="6"/>
  </w:num>
  <w:num w:numId="4" w16cid:durableId="1307005427">
    <w:abstractNumId w:val="5"/>
  </w:num>
  <w:num w:numId="5" w16cid:durableId="540481788">
    <w:abstractNumId w:val="4"/>
  </w:num>
  <w:num w:numId="6" w16cid:durableId="1097093998">
    <w:abstractNumId w:val="8"/>
  </w:num>
  <w:num w:numId="7" w16cid:durableId="308747310">
    <w:abstractNumId w:val="3"/>
  </w:num>
  <w:num w:numId="8" w16cid:durableId="1852336579">
    <w:abstractNumId w:val="2"/>
  </w:num>
  <w:num w:numId="9" w16cid:durableId="46300059">
    <w:abstractNumId w:val="1"/>
  </w:num>
  <w:num w:numId="10" w16cid:durableId="270432351">
    <w:abstractNumId w:val="0"/>
  </w:num>
  <w:num w:numId="11" w16cid:durableId="1048532260">
    <w:abstractNumId w:val="9"/>
    <w:lvlOverride w:ilvl="0">
      <w:startOverride w:val="1"/>
    </w:lvlOverride>
  </w:num>
  <w:num w:numId="12" w16cid:durableId="1324507809">
    <w:abstractNumId w:val="13"/>
  </w:num>
  <w:num w:numId="13" w16cid:durableId="1612054682">
    <w:abstractNumId w:val="11"/>
  </w:num>
  <w:num w:numId="14" w16cid:durableId="946623770">
    <w:abstractNumId w:val="10"/>
  </w:num>
  <w:num w:numId="15" w16cid:durableId="1258639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F"/>
    <w:rsid w:val="00035AC2"/>
    <w:rsid w:val="000501BF"/>
    <w:rsid w:val="000635B5"/>
    <w:rsid w:val="000669D1"/>
    <w:rsid w:val="000C32B3"/>
    <w:rsid w:val="000C63DA"/>
    <w:rsid w:val="000D0B9D"/>
    <w:rsid w:val="000D3F41"/>
    <w:rsid w:val="000D5D6F"/>
    <w:rsid w:val="000E7734"/>
    <w:rsid w:val="000F163F"/>
    <w:rsid w:val="000F18D6"/>
    <w:rsid w:val="00101911"/>
    <w:rsid w:val="0011178C"/>
    <w:rsid w:val="00135733"/>
    <w:rsid w:val="0014191B"/>
    <w:rsid w:val="001502AB"/>
    <w:rsid w:val="00155504"/>
    <w:rsid w:val="001646A6"/>
    <w:rsid w:val="0019415B"/>
    <w:rsid w:val="001A00E5"/>
    <w:rsid w:val="001C44C2"/>
    <w:rsid w:val="001D1EEB"/>
    <w:rsid w:val="001E029A"/>
    <w:rsid w:val="001F0936"/>
    <w:rsid w:val="001F574F"/>
    <w:rsid w:val="001F6169"/>
    <w:rsid w:val="00207CB4"/>
    <w:rsid w:val="0022330B"/>
    <w:rsid w:val="00231AA5"/>
    <w:rsid w:val="0023424E"/>
    <w:rsid w:val="002357DA"/>
    <w:rsid w:val="002478EE"/>
    <w:rsid w:val="0029032F"/>
    <w:rsid w:val="002B236E"/>
    <w:rsid w:val="002C1873"/>
    <w:rsid w:val="002E18AE"/>
    <w:rsid w:val="002F0A79"/>
    <w:rsid w:val="002F49C0"/>
    <w:rsid w:val="0031179C"/>
    <w:rsid w:val="003322B1"/>
    <w:rsid w:val="00336651"/>
    <w:rsid w:val="00344BCD"/>
    <w:rsid w:val="00352C2A"/>
    <w:rsid w:val="00355DCA"/>
    <w:rsid w:val="00361557"/>
    <w:rsid w:val="00363E8F"/>
    <w:rsid w:val="00371849"/>
    <w:rsid w:val="00371C10"/>
    <w:rsid w:val="00377AB0"/>
    <w:rsid w:val="0038610F"/>
    <w:rsid w:val="00390731"/>
    <w:rsid w:val="003A309F"/>
    <w:rsid w:val="003A7EF6"/>
    <w:rsid w:val="003B046D"/>
    <w:rsid w:val="003E3189"/>
    <w:rsid w:val="00412658"/>
    <w:rsid w:val="00421C0D"/>
    <w:rsid w:val="004262DA"/>
    <w:rsid w:val="00436741"/>
    <w:rsid w:val="00457610"/>
    <w:rsid w:val="00463842"/>
    <w:rsid w:val="004A1131"/>
    <w:rsid w:val="004A21F7"/>
    <w:rsid w:val="004A5C49"/>
    <w:rsid w:val="004C4988"/>
    <w:rsid w:val="004D26BC"/>
    <w:rsid w:val="004D5E22"/>
    <w:rsid w:val="004F1A24"/>
    <w:rsid w:val="004F3A75"/>
    <w:rsid w:val="004F4144"/>
    <w:rsid w:val="00505658"/>
    <w:rsid w:val="00524138"/>
    <w:rsid w:val="00545B31"/>
    <w:rsid w:val="00551A02"/>
    <w:rsid w:val="005534FA"/>
    <w:rsid w:val="00567820"/>
    <w:rsid w:val="005C146C"/>
    <w:rsid w:val="005C187E"/>
    <w:rsid w:val="005D3A03"/>
    <w:rsid w:val="005E0774"/>
    <w:rsid w:val="005E1C11"/>
    <w:rsid w:val="005E6185"/>
    <w:rsid w:val="005F3D8D"/>
    <w:rsid w:val="005F6121"/>
    <w:rsid w:val="00607C86"/>
    <w:rsid w:val="00687213"/>
    <w:rsid w:val="006A1681"/>
    <w:rsid w:val="006C706E"/>
    <w:rsid w:val="00703539"/>
    <w:rsid w:val="00704EC0"/>
    <w:rsid w:val="00750D9B"/>
    <w:rsid w:val="00753B75"/>
    <w:rsid w:val="007E7A42"/>
    <w:rsid w:val="007F72DF"/>
    <w:rsid w:val="008002C0"/>
    <w:rsid w:val="00820848"/>
    <w:rsid w:val="0083104A"/>
    <w:rsid w:val="00833AFD"/>
    <w:rsid w:val="00843418"/>
    <w:rsid w:val="00844719"/>
    <w:rsid w:val="00854C3C"/>
    <w:rsid w:val="00856FBA"/>
    <w:rsid w:val="00863D8B"/>
    <w:rsid w:val="00881475"/>
    <w:rsid w:val="0089632B"/>
    <w:rsid w:val="008A3D5E"/>
    <w:rsid w:val="008C3A33"/>
    <w:rsid w:val="008C5323"/>
    <w:rsid w:val="008F0A95"/>
    <w:rsid w:val="0090522E"/>
    <w:rsid w:val="00905264"/>
    <w:rsid w:val="009223AB"/>
    <w:rsid w:val="009323B5"/>
    <w:rsid w:val="009352AD"/>
    <w:rsid w:val="009379F9"/>
    <w:rsid w:val="0094255A"/>
    <w:rsid w:val="009633E4"/>
    <w:rsid w:val="009670CD"/>
    <w:rsid w:val="00973D33"/>
    <w:rsid w:val="0097679F"/>
    <w:rsid w:val="009849F2"/>
    <w:rsid w:val="00994DBB"/>
    <w:rsid w:val="009A6A3B"/>
    <w:rsid w:val="009C00BD"/>
    <w:rsid w:val="009C26FA"/>
    <w:rsid w:val="009C5471"/>
    <w:rsid w:val="009D16BE"/>
    <w:rsid w:val="009E172D"/>
    <w:rsid w:val="009F70B4"/>
    <w:rsid w:val="00A1671B"/>
    <w:rsid w:val="00A303A2"/>
    <w:rsid w:val="00A30B94"/>
    <w:rsid w:val="00A65282"/>
    <w:rsid w:val="00A70C2F"/>
    <w:rsid w:val="00AA2275"/>
    <w:rsid w:val="00AA33F6"/>
    <w:rsid w:val="00AD0126"/>
    <w:rsid w:val="00AD307C"/>
    <w:rsid w:val="00AD741D"/>
    <w:rsid w:val="00AF2EC4"/>
    <w:rsid w:val="00AF5568"/>
    <w:rsid w:val="00AF58C9"/>
    <w:rsid w:val="00B16D3B"/>
    <w:rsid w:val="00B20F93"/>
    <w:rsid w:val="00B21EDA"/>
    <w:rsid w:val="00B25D33"/>
    <w:rsid w:val="00B66B44"/>
    <w:rsid w:val="00B7572F"/>
    <w:rsid w:val="00B823AA"/>
    <w:rsid w:val="00BA09C6"/>
    <w:rsid w:val="00BA45DB"/>
    <w:rsid w:val="00BE371C"/>
    <w:rsid w:val="00BF4184"/>
    <w:rsid w:val="00C0601E"/>
    <w:rsid w:val="00C15FBE"/>
    <w:rsid w:val="00C2243A"/>
    <w:rsid w:val="00C31D30"/>
    <w:rsid w:val="00C430B7"/>
    <w:rsid w:val="00C70876"/>
    <w:rsid w:val="00CB0D26"/>
    <w:rsid w:val="00CC0D1B"/>
    <w:rsid w:val="00CC1DCE"/>
    <w:rsid w:val="00CC2D5F"/>
    <w:rsid w:val="00CD6E39"/>
    <w:rsid w:val="00CF6E91"/>
    <w:rsid w:val="00D03DD2"/>
    <w:rsid w:val="00D31AD4"/>
    <w:rsid w:val="00D45F5B"/>
    <w:rsid w:val="00D66EDB"/>
    <w:rsid w:val="00D71E3F"/>
    <w:rsid w:val="00D81801"/>
    <w:rsid w:val="00D85B68"/>
    <w:rsid w:val="00D86D51"/>
    <w:rsid w:val="00D91FD9"/>
    <w:rsid w:val="00DA2189"/>
    <w:rsid w:val="00DC4D35"/>
    <w:rsid w:val="00DD35B5"/>
    <w:rsid w:val="00DD7D4B"/>
    <w:rsid w:val="00DE0D7E"/>
    <w:rsid w:val="00DE4980"/>
    <w:rsid w:val="00E01AF0"/>
    <w:rsid w:val="00E41D77"/>
    <w:rsid w:val="00E516E4"/>
    <w:rsid w:val="00E57C20"/>
    <w:rsid w:val="00E6004D"/>
    <w:rsid w:val="00E670D9"/>
    <w:rsid w:val="00E75808"/>
    <w:rsid w:val="00E75E66"/>
    <w:rsid w:val="00E80F0E"/>
    <w:rsid w:val="00E81978"/>
    <w:rsid w:val="00E82F64"/>
    <w:rsid w:val="00E9406B"/>
    <w:rsid w:val="00EA4287"/>
    <w:rsid w:val="00EB2FA0"/>
    <w:rsid w:val="00F05533"/>
    <w:rsid w:val="00F12878"/>
    <w:rsid w:val="00F133B3"/>
    <w:rsid w:val="00F379B7"/>
    <w:rsid w:val="00F433FB"/>
    <w:rsid w:val="00F525FA"/>
    <w:rsid w:val="00F54E36"/>
    <w:rsid w:val="00F61BAF"/>
    <w:rsid w:val="00F70AE2"/>
    <w:rsid w:val="00F762A7"/>
    <w:rsid w:val="00F803EF"/>
    <w:rsid w:val="00F8696F"/>
    <w:rsid w:val="00F87608"/>
    <w:rsid w:val="00FB22CB"/>
    <w:rsid w:val="00FB7CF4"/>
    <w:rsid w:val="00FE59EE"/>
    <w:rsid w:val="00FF1A47"/>
    <w:rsid w:val="00FF2002"/>
    <w:rsid w:val="0E5053A1"/>
    <w:rsid w:val="11B3C2F5"/>
    <w:rsid w:val="17FAF7C8"/>
    <w:rsid w:val="1B1E334A"/>
    <w:rsid w:val="23B82A40"/>
    <w:rsid w:val="2F095632"/>
    <w:rsid w:val="39681FF7"/>
    <w:rsid w:val="40A3E868"/>
    <w:rsid w:val="46340667"/>
    <w:rsid w:val="49A28A6F"/>
    <w:rsid w:val="546E1DA6"/>
    <w:rsid w:val="6A5C564E"/>
    <w:rsid w:val="6B5FF352"/>
    <w:rsid w:val="75710F54"/>
    <w:rsid w:val="77CC1D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F3F47"/>
  <w15:chartTrackingRefBased/>
  <w15:docId w15:val="{708D4B68-347A-4EC3-A904-E8B78139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3104A"/>
    <w:rPr>
      <w:color w:val="5F5F5F" w:themeColor="hyperlink"/>
      <w:u w:val="single"/>
    </w:rPr>
  </w:style>
  <w:style w:type="character" w:styleId="UnresolvedMention">
    <w:name w:val="Unresolved Mention"/>
    <w:basedOn w:val="DefaultParagraphFont"/>
    <w:uiPriority w:val="99"/>
    <w:semiHidden/>
    <w:unhideWhenUsed/>
    <w:rsid w:val="00831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edium.com/geekculture/practical-explanation-of-natural-language-processing-for-fake-news-misinformation-detection-525e26b644c1"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Local\Microsoft\Office\16.0\DTS\en-US%7b5F19D78D-A4E2-48C9-A86E-BC300570E92C%7d\%7b29693A3E-6819-4494-9B14-7486AEA4F26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74A6A29240329D3D2AB965B26551"/>
        <w:category>
          <w:name w:val="General"/>
          <w:gallery w:val="placeholder"/>
        </w:category>
        <w:types>
          <w:type w:val="bbPlcHdr"/>
        </w:types>
        <w:behaviors>
          <w:behavior w:val="content"/>
        </w:behaviors>
        <w:guid w:val="{9A33D4FA-040B-428E-A35F-8F8F856FFD6D}"/>
      </w:docPartPr>
      <w:docPartBody>
        <w:p w:rsidR="00D367CA" w:rsidRDefault="007F4F57">
          <w:pPr>
            <w:pStyle w:val="D20C74A6A29240329D3D2AB965B26551"/>
          </w:pPr>
          <w:r>
            <w:t>[Title Here, up to 12 Words, on One to Two Lines]</w:t>
          </w:r>
        </w:p>
      </w:docPartBody>
    </w:docPart>
    <w:docPart>
      <w:docPartPr>
        <w:name w:val="71431C6E0C1048469503B6C1D54AD2E4"/>
        <w:category>
          <w:name w:val="General"/>
          <w:gallery w:val="placeholder"/>
        </w:category>
        <w:types>
          <w:type w:val="bbPlcHdr"/>
        </w:types>
        <w:behaviors>
          <w:behavior w:val="content"/>
        </w:behaviors>
        <w:guid w:val="{47F07774-FE11-4962-8195-FEB7007D1606}"/>
      </w:docPartPr>
      <w:docPartBody>
        <w:p w:rsidR="00D367CA" w:rsidRDefault="007F4F57">
          <w:pPr>
            <w:pStyle w:val="71431C6E0C1048469503B6C1D54AD2E4"/>
          </w:pPr>
          <w:r>
            <w:t>Abstract</w:t>
          </w:r>
        </w:p>
      </w:docPartBody>
    </w:docPart>
    <w:docPart>
      <w:docPartPr>
        <w:name w:val="D003A8665A1E4C8390B5C5697D777DE7"/>
        <w:category>
          <w:name w:val="General"/>
          <w:gallery w:val="placeholder"/>
        </w:category>
        <w:types>
          <w:type w:val="bbPlcHdr"/>
        </w:types>
        <w:behaviors>
          <w:behavior w:val="content"/>
        </w:behaviors>
        <w:guid w:val="{CAB1995F-B94F-4427-8FED-B64AAA23AD01}"/>
      </w:docPartPr>
      <w:docPartBody>
        <w:p w:rsidR="00D367CA" w:rsidRDefault="007F4F57">
          <w:pPr>
            <w:pStyle w:val="D003A8665A1E4C8390B5C5697D777DE7"/>
          </w:pPr>
          <w:r>
            <w:t>[Title Here, up to 12 Words, on One to Two Lines]</w:t>
          </w:r>
        </w:p>
      </w:docPartBody>
    </w:docPart>
    <w:docPart>
      <w:docPartPr>
        <w:name w:val="D7BCEB4B1E60495B8F866305848F1098"/>
        <w:category>
          <w:name w:val="General"/>
          <w:gallery w:val="placeholder"/>
        </w:category>
        <w:types>
          <w:type w:val="bbPlcHdr"/>
        </w:types>
        <w:behaviors>
          <w:behavior w:val="content"/>
        </w:behaviors>
        <w:guid w:val="{621BE606-453F-4EE7-901B-63CB6B59BE92}"/>
      </w:docPartPr>
      <w:docPartBody>
        <w:p w:rsidR="00D367CA" w:rsidRDefault="007F4F57">
          <w:pPr>
            <w:pStyle w:val="D7BCEB4B1E60495B8F866305848F109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00"/>
    <w:rsid w:val="00471970"/>
    <w:rsid w:val="007F4F57"/>
    <w:rsid w:val="00876CE5"/>
    <w:rsid w:val="00C56F00"/>
    <w:rsid w:val="00D367C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C74A6A29240329D3D2AB965B26551">
    <w:name w:val="D20C74A6A29240329D3D2AB965B26551"/>
  </w:style>
  <w:style w:type="paragraph" w:customStyle="1" w:styleId="71431C6E0C1048469503B6C1D54AD2E4">
    <w:name w:val="71431C6E0C1048469503B6C1D54AD2E4"/>
  </w:style>
  <w:style w:type="character" w:styleId="Emphasis">
    <w:name w:val="Emphasis"/>
    <w:basedOn w:val="DefaultParagraphFont"/>
    <w:uiPriority w:val="4"/>
    <w:unhideWhenUsed/>
    <w:qFormat/>
    <w:rPr>
      <w:i/>
      <w:iCs/>
    </w:rPr>
  </w:style>
  <w:style w:type="paragraph" w:customStyle="1" w:styleId="D003A8665A1E4C8390B5C5697D777DE7">
    <w:name w:val="D003A8665A1E4C8390B5C5697D777DE7"/>
  </w:style>
  <w:style w:type="paragraph" w:customStyle="1" w:styleId="D7BCEB4B1E60495B8F866305848F1098">
    <w:name w:val="D7BCEB4B1E60495B8F866305848F1098"/>
  </w:style>
  <w:style w:type="paragraph" w:customStyle="1" w:styleId="C035515458C44F71BDC3C8F8573E94EC">
    <w:name w:val="C035515458C44F71BDC3C8F8573E94EC"/>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19CSE453 NLP Case Study 2022  B.Tech 2019-2023 Batch, ASE, Coimbatore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CC6145082A0C4994F585D2B1AD544E" ma:contentTypeVersion="12" ma:contentTypeDescription="Create a new document." ma:contentTypeScope="" ma:versionID="2d5a20bd99ae051f666acafdfbd465e0">
  <xsd:schema xmlns:xsd="http://www.w3.org/2001/XMLSchema" xmlns:xs="http://www.w3.org/2001/XMLSchema" xmlns:p="http://schemas.microsoft.com/office/2006/metadata/properties" xmlns:ns3="e4817490-37a5-4de9-a5b8-e6c0f9dee814" xmlns:ns4="7d235604-a15d-4c91-9086-4a87cc0780f3" targetNamespace="http://schemas.microsoft.com/office/2006/metadata/properties" ma:root="true" ma:fieldsID="fee11669dac7da493048ea320a87f6ce" ns3:_="" ns4:_="">
    <xsd:import namespace="e4817490-37a5-4de9-a5b8-e6c0f9dee814"/>
    <xsd:import namespace="7d235604-a15d-4c91-9086-4a87cc0780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817490-37a5-4de9-a5b8-e6c0f9dee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235604-a15d-4c91-9086-4a87cc0780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37F0C-05C2-45D2-BFCA-E7DC74AA9A2A}">
  <ds:schemaRefs>
    <ds:schemaRef ds:uri="http://schemas.microsoft.com/sharepoint/v3/contenttype/forms"/>
  </ds:schemaRefs>
</ds:datastoreItem>
</file>

<file path=customXml/itemProps3.xml><?xml version="1.0" encoding="utf-8"?>
<ds:datastoreItem xmlns:ds="http://schemas.openxmlformats.org/officeDocument/2006/customXml" ds:itemID="{D8053C22-3210-4DB6-BFDD-CE6CD06174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AD8EAB-27C9-453F-9498-F3A7E21A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817490-37a5-4de9-a5b8-e6c0f9dee814"/>
    <ds:schemaRef ds:uri="7d235604-a15d-4c91-9086-4a87cc078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%7b29693A3E-6819-4494-9B14-7486AEA4F262%7dtf03982351_win32</Template>
  <TotalTime>13</TotalTime>
  <Pages>7</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
  <dc:creator>Bindu</dc:creator>
  <cp:keywords/>
  <dc:description/>
  <cp:lastModifiedBy>Shreyas Nagesh</cp:lastModifiedBy>
  <cp:revision>125</cp:revision>
  <dcterms:created xsi:type="dcterms:W3CDTF">2022-04-25T15:41:00Z</dcterms:created>
  <dcterms:modified xsi:type="dcterms:W3CDTF">2022-04-26T05:18:00Z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0x01010015CC6145082A0C4994F585D2B1AD544E</vt:lpwstr>
  </property>
</Properties>
</file>